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6462" w:rsidRDefault="0094317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Name: Akshat</w:t>
      </w:r>
    </w:p>
    <w:p w:rsidR="00886462" w:rsidRDefault="00886462">
      <w:pPr>
        <w:rPr>
          <w:rFonts w:ascii="Arial" w:hAnsi="Arial" w:cs="Arial"/>
          <w:b/>
          <w:bCs/>
          <w:sz w:val="28"/>
          <w:szCs w:val="28"/>
        </w:rPr>
      </w:pPr>
    </w:p>
    <w:p w:rsidR="00886462" w:rsidRDefault="0094317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Module -1: Understanding of Hardware and Its Components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Section 1: Multiple Choice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1.Which of the following is NOT a component of the CPU? 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1. ALU 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2. RAM 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3. CU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4. 1 and 3 both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 xml:space="preserve">           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Ans: Ram</w:t>
      </w:r>
    </w:p>
    <w:p w:rsidR="00886462" w:rsidRDefault="0094317F">
      <w:pPr>
        <w:spacing w:after="50"/>
        <w:ind w:right="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Reason: The cpu consist of alu(arithmetic logic unit) and cu(control unit).</w:t>
      </w:r>
    </w:p>
    <w:p w:rsidR="00886462" w:rsidRDefault="00886462">
      <w:pPr>
        <w:ind w:left="720"/>
        <w:rPr>
          <w:rFonts w:ascii="Arial" w:hAnsi="Arial" w:cs="Arial"/>
          <w:sz w:val="28"/>
          <w:szCs w:val="28"/>
        </w:rPr>
      </w:pPr>
    </w:p>
    <w:p w:rsidR="00886462" w:rsidRDefault="00886462">
      <w:pPr>
        <w:rPr>
          <w:rFonts w:ascii="Arial" w:hAnsi="Arial" w:cs="Arial"/>
          <w:sz w:val="28"/>
          <w:szCs w:val="28"/>
        </w:rPr>
      </w:pP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2.What is the function of RAM in a computer?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Ans: ram is a computer's short-term memory. It stores data and instructions the cpu needs while tasks are running.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Which of the </w:t>
      </w:r>
      <w:r>
        <w:rPr>
          <w:rFonts w:ascii="Arial" w:hAnsi="Arial" w:cs="Arial"/>
          <w:sz w:val="28"/>
          <w:szCs w:val="28"/>
        </w:rPr>
        <w:t xml:space="preserve">following is a primary storage device? 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HDD 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SSD 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SD card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4. 1 and 2 both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 xml:space="preserve">          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Ans: HDD and SSD 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>4. What is the purpose of a GPU?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Ans: TO  make graphics and images rendering faster and smoother. It is mainly used for gaming, video editing,</w:t>
      </w:r>
      <w:r>
        <w:rPr>
          <w:rFonts w:ascii="Arial" w:hAnsi="Arial" w:cs="Arial"/>
          <w:sz w:val="28"/>
          <w:szCs w:val="28"/>
        </w:rPr>
        <w:t xml:space="preserve"> ai , and 3D design.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Section 2: True or False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br/>
      </w:r>
      <w:r>
        <w:rPr>
          <w:rFonts w:ascii="Arial" w:hAnsi="Arial" w:cs="Arial"/>
          <w:sz w:val="28"/>
          <w:szCs w:val="28"/>
        </w:rPr>
        <w:t>5. True or False: The motherboard is the main circuit board of a computer where other components are attached.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 xml:space="preserve"> Ans: True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>6. True or False: A UPS (Uninterruptible Power Supply) is a hardware device that provi</w:t>
      </w:r>
      <w:r>
        <w:rPr>
          <w:rFonts w:ascii="Arial" w:hAnsi="Arial" w:cs="Arial"/>
          <w:sz w:val="28"/>
          <w:szCs w:val="28"/>
        </w:rPr>
        <w:t>des emergency power to a load when the input power source fails.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 xml:space="preserve"> Ans: True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True or False: An expansion card is a circuit board that enhances the functionality of a component.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 xml:space="preserve"> Ans: True</w:t>
      </w:r>
      <w:r>
        <w:rPr>
          <w:rFonts w:ascii="Arial" w:hAnsi="Arial" w:cs="Arial"/>
          <w:sz w:val="28"/>
          <w:szCs w:val="28"/>
        </w:rPr>
        <w:br/>
      </w:r>
    </w:p>
    <w:p w:rsidR="00886462" w:rsidRDefault="00886462">
      <w:pPr>
        <w:rPr>
          <w:rFonts w:ascii="Arial" w:hAnsi="Arial" w:cs="Arial"/>
          <w:sz w:val="28"/>
          <w:szCs w:val="28"/>
        </w:rPr>
      </w:pP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Section 3: Short Answer</w:t>
      </w:r>
    </w:p>
    <w:p w:rsidR="00886462" w:rsidRDefault="0094317F"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>8. Explain the difference between HDD a</w:t>
      </w:r>
      <w:r>
        <w:rPr>
          <w:rFonts w:ascii="Arial" w:hAnsi="Arial" w:cs="Arial"/>
          <w:sz w:val="28"/>
          <w:szCs w:val="28"/>
        </w:rPr>
        <w:t>nd SSD.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>Ans:</w:t>
      </w:r>
      <w:r>
        <w:rPr>
          <w:rFonts w:ascii="Arial" w:eastAsia="Times New Roman" w:hAnsi="Arial" w:cs="Arial"/>
          <w:kern w:val="0"/>
          <w:sz w:val="28"/>
          <w:szCs w:val="28"/>
          <w:lang w:eastAsia="en-IN"/>
        </w:rPr>
        <w:t xml:space="preserve"> </w:t>
      </w:r>
      <w:r>
        <w:rPr>
          <w:rFonts w:ascii="Arial" w:hAnsi="Arial" w:cs="Arial"/>
          <w:sz w:val="28"/>
          <w:szCs w:val="28"/>
        </w:rPr>
        <w:t>HDD  uses spinning disks to store data, making it slower and more shock-sensitive , but cheaper.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SSD uses flash memory  making it faster, quieter, and more durable than HDD, higher cost per gb than hdd.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9. Describe the function of BIOS in a </w:t>
      </w:r>
      <w:r>
        <w:rPr>
          <w:rFonts w:ascii="Arial" w:hAnsi="Arial" w:cs="Arial"/>
          <w:sz w:val="28"/>
          <w:szCs w:val="28"/>
        </w:rPr>
        <w:t>computer system.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>Ans: The BIOS (Basic Input/Output System) initializes and tests hardware components during startup and loads the operating system from storage into memory.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10. List and briefly explain three input devices commonly used with computers.</w:t>
      </w:r>
    </w:p>
    <w:p w:rsidR="00886462" w:rsidRDefault="0094317F">
      <w:r>
        <w:rPr>
          <w:rFonts w:ascii="Arial" w:hAnsi="Arial" w:cs="Arial"/>
          <w:sz w:val="28"/>
          <w:szCs w:val="28"/>
        </w:rPr>
        <w:t>Ans:</w:t>
      </w:r>
      <w:r>
        <w:rPr>
          <w:rFonts w:ascii="Arial" w:eastAsia="Times New Roman" w:hAnsi="Arial" w:cs="Arial"/>
          <w:kern w:val="0"/>
          <w:sz w:val="28"/>
          <w:szCs w:val="28"/>
          <w:lang w:eastAsia="en-IN"/>
        </w:rPr>
        <w:t xml:space="preserve"> (i) Keyboard - Text aur commands entry.</w:t>
      </w:r>
      <w:r>
        <w:rPr>
          <w:rFonts w:ascii="Arial" w:eastAsia="Times New Roman" w:hAnsi="Arial" w:cs="Arial"/>
          <w:kern w:val="0"/>
          <w:sz w:val="28"/>
          <w:szCs w:val="28"/>
          <w:lang w:eastAsia="en-IN"/>
        </w:rPr>
        <w:br/>
      </w:r>
      <w:r>
        <w:rPr>
          <w:rFonts w:ascii="Arial" w:eastAsia="Times New Roman" w:hAnsi="Arial" w:cs="Arial"/>
          <w:kern w:val="0"/>
          <w:sz w:val="28"/>
          <w:szCs w:val="28"/>
          <w:lang w:eastAsia="en-IN"/>
        </w:rPr>
        <w:t>(ii) mouse – point and click navigation.</w:t>
      </w:r>
      <w:r>
        <w:rPr>
          <w:rFonts w:ascii="Arial" w:eastAsia="Times New Roman" w:hAnsi="Arial" w:cs="Arial"/>
          <w:kern w:val="0"/>
          <w:sz w:val="28"/>
          <w:szCs w:val="28"/>
          <w:lang w:eastAsia="en-IN"/>
        </w:rPr>
        <w:br/>
      </w:r>
      <w:r>
        <w:rPr>
          <w:rFonts w:ascii="Arial" w:eastAsia="Times New Roman" w:hAnsi="Arial" w:cs="Arial"/>
          <w:kern w:val="0"/>
          <w:sz w:val="28"/>
          <w:szCs w:val="28"/>
          <w:lang w:eastAsia="en-IN"/>
        </w:rPr>
        <w:t>(iii) Webcam – videos , images .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Section 4: Practical Application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11. Identify and label the following components on a diagram of a motherboard: 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● CPU 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● RAM slots 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● SATA c</w:t>
      </w:r>
      <w:r>
        <w:rPr>
          <w:rFonts w:ascii="Arial" w:hAnsi="Arial" w:cs="Arial"/>
          <w:sz w:val="28"/>
          <w:szCs w:val="28"/>
        </w:rPr>
        <w:t>onnectors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● PCI-E slot</w:t>
      </w:r>
    </w:p>
    <w:p w:rsidR="00886462" w:rsidRDefault="0094317F"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4067178" cy="2857500"/>
            <wp:effectExtent l="0" t="0" r="9522" b="0"/>
            <wp:docPr id="1" name="Picture 1" descr="moth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8" cy="28575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86462" w:rsidRDefault="0094317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CPU – cpu socket </w:t>
      </w:r>
    </w:p>
    <w:p w:rsidR="00886462" w:rsidRDefault="0094317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RAM Slots – Long vertical slots near CPU</w:t>
      </w:r>
    </w:p>
    <w:p w:rsidR="00886462" w:rsidRDefault="0094317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SATA Connectors – Small ports on the side(L shaped)</w:t>
      </w:r>
    </w:p>
    <w:p w:rsidR="00886462" w:rsidRDefault="0094317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PCI-E Slot – Long horizontal slot for graphics card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12. Demonstrate how to install a RAM module into a </w:t>
      </w:r>
      <w:r>
        <w:rPr>
          <w:rFonts w:ascii="Arial" w:hAnsi="Arial" w:cs="Arial"/>
          <w:sz w:val="28"/>
          <w:szCs w:val="28"/>
        </w:rPr>
        <w:t>computer.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Ans:  Step-by-Step Process: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Turn off the pc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Shut it down and unplug the power cable.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Open the case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open DIMM slot latches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4.align module notch with slot key 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5.press firmly until both latches click closed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close case ,power on.</w:t>
      </w:r>
    </w:p>
    <w:p w:rsidR="00886462" w:rsidRDefault="00886462">
      <w:pPr>
        <w:rPr>
          <w:rFonts w:ascii="Arial" w:hAnsi="Arial" w:cs="Arial"/>
          <w:sz w:val="28"/>
          <w:szCs w:val="28"/>
        </w:rPr>
      </w:pPr>
    </w:p>
    <w:p w:rsidR="00886462" w:rsidRDefault="00886462">
      <w:pPr>
        <w:rPr>
          <w:rFonts w:ascii="Arial" w:hAnsi="Arial" w:cs="Arial"/>
          <w:sz w:val="28"/>
          <w:szCs w:val="28"/>
        </w:rPr>
      </w:pP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Secti</w:t>
      </w:r>
      <w:r>
        <w:rPr>
          <w:rFonts w:ascii="Arial" w:hAnsi="Arial" w:cs="Arial"/>
          <w:sz w:val="28"/>
          <w:szCs w:val="28"/>
        </w:rPr>
        <w:t>on 5: Essay</w:t>
      </w:r>
    </w:p>
    <w:p w:rsidR="00886462" w:rsidRDefault="00886462">
      <w:pPr>
        <w:rPr>
          <w:rFonts w:ascii="Arial" w:hAnsi="Arial" w:cs="Arial"/>
          <w:sz w:val="28"/>
          <w:szCs w:val="28"/>
        </w:rPr>
      </w:pP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13. Discuss the importance of proper cooling mechanisms in a computer system. Include examples of cooling methods and their effectiveness.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Ans: Why Cooling is Important in a Computer.  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Computers get hot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When your computer works parts like </w:t>
      </w:r>
      <w:r>
        <w:rPr>
          <w:rFonts w:ascii="Arial" w:hAnsi="Arial" w:cs="Arial"/>
          <w:sz w:val="28"/>
          <w:szCs w:val="28"/>
        </w:rPr>
        <w:t>the CPU and GPU become hot.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Too much heat is bad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it gets too hot, the computer can:</w:t>
      </w:r>
    </w:p>
    <w:p w:rsidR="00886462" w:rsidRDefault="0094317F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Slow down</w:t>
      </w:r>
    </w:p>
    <w:p w:rsidR="00886462" w:rsidRDefault="0094317F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Crash or shut down</w:t>
      </w:r>
    </w:p>
    <w:p w:rsidR="00886462" w:rsidRDefault="0094317F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components can get  damaged over time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Cooling Methods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Air Cooling (Fans)</w:t>
      </w:r>
    </w:p>
    <w:p w:rsidR="00886462" w:rsidRDefault="0094317F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Uses fans to blow hot air out and also for cooling </w:t>
      </w:r>
      <w:r>
        <w:rPr>
          <w:rFonts w:ascii="Arial" w:hAnsi="Arial" w:cs="Arial"/>
          <w:sz w:val="28"/>
          <w:szCs w:val="28"/>
        </w:rPr>
        <w:t>intake</w:t>
      </w:r>
    </w:p>
    <w:p w:rsidR="00886462" w:rsidRDefault="0094317F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Example: CPU fan, case fans, GPU fans 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Heat Sinks</w:t>
      </w:r>
    </w:p>
    <w:p w:rsidR="00886462" w:rsidRDefault="0094317F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Metal blocks that absorb heat from CPU/GPU</w:t>
      </w:r>
    </w:p>
    <w:p w:rsidR="00886462" w:rsidRDefault="0094317F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Work with fans to cool down faster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Liquid Cooling</w:t>
      </w:r>
    </w:p>
    <w:p w:rsidR="00886462" w:rsidRDefault="0094317F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Uses water or coolant to carry heat away</w:t>
      </w:r>
    </w:p>
    <w:p w:rsidR="00886462" w:rsidRDefault="0094317F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Better than fans for high performance PCs</w:t>
      </w:r>
    </w:p>
    <w:p w:rsidR="00886462" w:rsidRDefault="0094317F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Quieter but </w:t>
      </w:r>
      <w:r>
        <w:rPr>
          <w:rFonts w:ascii="Arial" w:hAnsi="Arial" w:cs="Arial"/>
          <w:sz w:val="28"/>
          <w:szCs w:val="28"/>
        </w:rPr>
        <w:t>more expensive</w:t>
      </w:r>
    </w:p>
    <w:p w:rsidR="00886462" w:rsidRDefault="0094317F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Used by gamers or video editors</w:t>
      </w:r>
    </w:p>
    <w:p w:rsidR="00886462" w:rsidRDefault="00886462">
      <w:pPr>
        <w:rPr>
          <w:rFonts w:ascii="Arial" w:hAnsi="Arial" w:cs="Arial"/>
          <w:sz w:val="28"/>
          <w:szCs w:val="28"/>
        </w:rPr>
      </w:pP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Thermal Paste</w:t>
      </w:r>
    </w:p>
    <w:p w:rsidR="00886462" w:rsidRDefault="0094317F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special paste placed between CPU and heat sink</w:t>
      </w:r>
    </w:p>
    <w:p w:rsidR="00886462" w:rsidRDefault="0094317F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Helps transfer heat better</w:t>
      </w:r>
    </w:p>
    <w:p w:rsidR="00886462" w:rsidRDefault="0094317F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Small but important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14. Explain the concept of bus width and its significance in computer architecture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Ans: A bus i</w:t>
      </w:r>
      <w:r>
        <w:rPr>
          <w:rFonts w:ascii="Arial" w:hAnsi="Arial" w:cs="Arial"/>
          <w:sz w:val="28"/>
          <w:szCs w:val="28"/>
        </w:rPr>
        <w:t>n a computer is like a road that transfers data between parts of the computer.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Like:- CPU, Memory, Storage devices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Important: -</w:t>
      </w:r>
    </w:p>
    <w:p w:rsidR="00886462" w:rsidRDefault="0094317F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Faster Data Transfer</w:t>
      </w:r>
    </w:p>
    <w:p w:rsidR="00886462" w:rsidRDefault="0094317F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Better CPU-Memory Communication</w:t>
      </w:r>
    </w:p>
    <w:p w:rsidR="00886462" w:rsidRDefault="0094317F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Improves Overall Speed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Example: -</w:t>
      </w:r>
    </w:p>
    <w:p w:rsidR="00886462" w:rsidRDefault="009431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886462" w:rsidRDefault="0094317F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64-bit bus can transfer 8 bytes at o</w:t>
      </w:r>
      <w:r>
        <w:rPr>
          <w:rFonts w:ascii="Arial" w:hAnsi="Arial" w:cs="Arial"/>
          <w:sz w:val="28"/>
          <w:szCs w:val="28"/>
        </w:rPr>
        <w:t>nce.</w:t>
      </w:r>
    </w:p>
    <w:p w:rsidR="00886462" w:rsidRDefault="00886462">
      <w:pPr>
        <w:rPr>
          <w:rFonts w:ascii="Arial" w:hAnsi="Arial" w:cs="Arial"/>
          <w:sz w:val="28"/>
          <w:szCs w:val="28"/>
        </w:rPr>
      </w:pPr>
    </w:p>
    <w:p w:rsidR="00886462" w:rsidRDefault="00886462">
      <w:pPr>
        <w:rPr>
          <w:rFonts w:ascii="Arial" w:hAnsi="Arial" w:cs="Arial"/>
          <w:sz w:val="28"/>
          <w:szCs w:val="28"/>
        </w:rPr>
      </w:pPr>
    </w:p>
    <w:p w:rsidR="00886462" w:rsidRDefault="00886462">
      <w:pPr>
        <w:rPr>
          <w:rFonts w:ascii="Arial" w:hAnsi="Arial" w:cs="Arial"/>
          <w:sz w:val="28"/>
          <w:szCs w:val="28"/>
        </w:rPr>
      </w:pPr>
    </w:p>
    <w:sectPr w:rsidR="00886462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94317F">
      <w:pPr>
        <w:spacing w:after="0" w:line="240" w:lineRule="auto"/>
      </w:pPr>
      <w:r>
        <w:separator/>
      </w:r>
    </w:p>
  </w:endnote>
  <w:endnote w:type="continuationSeparator" w:id="0">
    <w:p w:rsidR="00000000" w:rsidRDefault="00943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94317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943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F6063"/>
    <w:multiLevelType w:val="multilevel"/>
    <w:tmpl w:val="007AAD8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30671624"/>
    <w:multiLevelType w:val="multilevel"/>
    <w:tmpl w:val="3E187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245A6"/>
    <w:multiLevelType w:val="multilevel"/>
    <w:tmpl w:val="780003B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58EE681A"/>
    <w:multiLevelType w:val="multilevel"/>
    <w:tmpl w:val="18560E0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59A60478"/>
    <w:multiLevelType w:val="multilevel"/>
    <w:tmpl w:val="3528CD4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5DE72A63"/>
    <w:multiLevelType w:val="multilevel"/>
    <w:tmpl w:val="BF44127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6FDD5340"/>
    <w:multiLevelType w:val="multilevel"/>
    <w:tmpl w:val="E56E695E"/>
    <w:lvl w:ilvl="0"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86462"/>
    <w:rsid w:val="00886462"/>
    <w:rsid w:val="0094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7BF3DF-6067-4EAC-98C0-227DBCE5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kern w:val="3"/>
        <w:sz w:val="22"/>
        <w:szCs w:val="22"/>
        <w:lang w:val="en-IN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Mangal"/>
      <w:color w:val="2F5496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Mangal"/>
      <w:color w:val="2F5496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Mangal"/>
      <w:color w:val="2F5496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Mangal"/>
      <w:i/>
      <w:iCs/>
      <w:color w:val="2F5496"/>
    </w:rPr>
  </w:style>
  <w:style w:type="character" w:customStyle="1" w:styleId="Heading5Char">
    <w:name w:val="Heading 5 Char"/>
    <w:basedOn w:val="DefaultParagraphFont"/>
    <w:rPr>
      <w:rFonts w:eastAsia="Times New Roman" w:cs="Mangal"/>
      <w:color w:val="2F5496"/>
    </w:rPr>
  </w:style>
  <w:style w:type="character" w:customStyle="1" w:styleId="Heading6Char">
    <w:name w:val="Heading 6 Char"/>
    <w:basedOn w:val="DefaultParagraphFont"/>
    <w:rPr>
      <w:rFonts w:eastAsia="Times New Roman" w:cs="Mangal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Mangal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Mangal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Mangal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Calibri Light" w:eastAsia="Times New Roman" w:hAnsi="Calibri Light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Mangal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Mangal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</w:pPr>
  </w:style>
  <w:style w:type="character" w:styleId="IntenseEmphasis">
    <w:name w:val="Intense Emphasis"/>
    <w:basedOn w:val="DefaultParagraphFont"/>
    <w:rPr>
      <w:i/>
      <w:iCs/>
      <w:color w:val="2F5496"/>
    </w:rPr>
  </w:style>
  <w:style w:type="paragraph" w:styleId="IntenseQuote">
    <w:name w:val="Intense Quote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rPr>
      <w:i/>
      <w:iCs/>
      <w:color w:val="2F5496"/>
    </w:rPr>
  </w:style>
  <w:style w:type="character" w:styleId="IntenseReference">
    <w:name w:val="Intense Reference"/>
    <w:basedOn w:val="DefaultParagraphFont"/>
    <w:rPr>
      <w:b/>
      <w:bCs/>
      <w:smallCaps/>
      <w:color w:val="2F5496"/>
      <w:spacing w:val="5"/>
    </w:rPr>
  </w:style>
  <w:style w:type="paragraph" w:styleId="NormalWeb">
    <w:name w:val="Normal (Web)"/>
    <w:basedOn w:val="Normal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</dc:creator>
  <dc:description/>
  <cp:lastModifiedBy>app</cp:lastModifiedBy>
  <cp:revision>2</cp:revision>
  <dcterms:created xsi:type="dcterms:W3CDTF">2025-10-02T23:43:00Z</dcterms:created>
  <dcterms:modified xsi:type="dcterms:W3CDTF">2025-10-02T23:43:00Z</dcterms:modified>
</cp:coreProperties>
</file>